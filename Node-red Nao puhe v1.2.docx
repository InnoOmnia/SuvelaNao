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5071D" w14:textId="77777777" w:rsidR="00634DB3" w:rsidRDefault="00A76DD5">
      <w:bookmarkStart w:id="0" w:name="_GoBack"/>
      <w:bookmarkEnd w:id="0"/>
      <w:r>
        <w:t xml:space="preserve">[{"id":"529f8b38.a86b24","type":"ui_text_input","z":"8b993cb.6477bc","name":"textInputKirjoita","label":"Kirjoita </w:t>
      </w:r>
      <w:proofErr w:type="spellStart"/>
      <w:r>
        <w:t>tähän</w:t>
      </w:r>
      <w:proofErr w:type="spellEnd"/>
      <w:r>
        <w:t>:","tooltip":"</w:t>
      </w:r>
      <w:proofErr w:type="spellStart"/>
      <w:r>
        <w:t>Kirjoita</w:t>
      </w:r>
      <w:proofErr w:type="spellEnd"/>
      <w:r>
        <w:t xml:space="preserve"> </w:t>
      </w:r>
      <w:proofErr w:type="spellStart"/>
      <w:r>
        <w:t>tähän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tai </w:t>
      </w:r>
      <w:proofErr w:type="spellStart"/>
      <w:r>
        <w:t>sanoja</w:t>
      </w:r>
      <w:proofErr w:type="spellEnd"/>
      <w:r>
        <w:t xml:space="preserve"> </w:t>
      </w:r>
      <w:proofErr w:type="spellStart"/>
      <w:r>
        <w:t>Naon</w:t>
      </w:r>
      <w:proofErr w:type="spellEnd"/>
      <w:r>
        <w:t xml:space="preserve"> </w:t>
      </w:r>
      <w:r>
        <w:t>sanottavaksi","group":"9ad98e5d.286b1","order":1,"width":"6","height":"1","passthru":false,"mode":"text","delay":"0","topic":"","x":132,"y":60.000003814697266,"wires":[["800b27b8.85f948","a0364940.7f0788","4e63845.4fe467c"]]},{"id":"4a9fd298.2cdb8c","type"</w:t>
      </w:r>
      <w:r>
        <w:t xml:space="preserve">:"ui_button","z":"8b993cb.6477bc","name":"lahetaPainike","group":"9ad98e5d.286b1","order":5,"width":"2","height":"1","passthru":true,"label":"Lähetä","tooltip":"Lähetä </w:t>
      </w:r>
      <w:proofErr w:type="spellStart"/>
      <w:r>
        <w:t>kirjoitus</w:t>
      </w:r>
      <w:proofErr w:type="spellEnd"/>
      <w:r>
        <w:t xml:space="preserve"> Naolle","color":"","bgcolor":"","icon":"send","payload":"payload.KirjoitusTalt</w:t>
      </w:r>
      <w:r>
        <w:t>een","payloadType":"flow","topic":"","x":87.9999771118164,"y":243.00000762939453,"wires":[["dc3afb88.992178","4e63845.4fe467c","eafc86fa.6b7d78"]]},{"id":"dc3afb88.992178","type":"ui_button","z":"8b993cb.6477bc","name":"tyhjennaPainike","group":"9ad98e5d.2</w:t>
      </w:r>
      <w:r>
        <w:t xml:space="preserve">86b1","order":3,"width":"2","height":"1","passthru":true,"label":"Tyhjennä","tooltip":"Tyhjennä </w:t>
      </w:r>
      <w:proofErr w:type="spellStart"/>
      <w:r>
        <w:t>tekstikenttä</w:t>
      </w:r>
      <w:proofErr w:type="spellEnd"/>
      <w:r>
        <w:t xml:space="preserve"> </w:t>
      </w:r>
      <w:proofErr w:type="spellStart"/>
      <w:r>
        <w:t>lähettämättä</w:t>
      </w:r>
      <w:proofErr w:type="spellEnd"/>
      <w:r>
        <w:t xml:space="preserve"> sisältöä","color":"","bgcolor":"","icon":"delete","payload":"","payloadType":"num","topic":"","x":123.9999771118164,"y":170.0000028610</w:t>
      </w:r>
      <w:r>
        <w:t>2295,"wires":[["529f8b38.a86b24"]]},{"id":"8032f02d.aef1b","type":"debug","z":"8b993cb.6477bc","name":"DBG2","active":false,"tosidebar":true,"console":false,"tostatus":false,"complete":"payload","x":569.9999923706055,"y":45.00000476837158,"wires":[]},{"id"</w:t>
      </w:r>
      <w:r>
        <w:t>:"800b27b8.85f948","type":"debug","z":"8b993cb.6477bc","name":"DBG1","active":true,"tosidebar":true,"console":false,"tostatus":false,"complete":"payload","x":316.99999809265137,"y":34,"wires":[]},{"id":"a0364940.7f0788","type":"change","z":"8b993cb.6477bc"</w:t>
      </w:r>
      <w:r>
        <w:t>,"name":"changeKirjoitusTalteen","rules":[{"t":"set","p":"payload.KirjoitusTalteen","pt":"flow","to":"payload","tot":"msg"}],"action":"","property":"","from":"","to":"","reg":false,"x":388.0000228881836,"y":86.0000114440918,"wires":[["8032f02d.aef1b"]]},{"</w:t>
      </w:r>
      <w:r>
        <w:t>id":"6e5e589d.57ee48","type":"debug","z":"8b993cb.6477bc","name":"DBG3","active":true,"tosidebar":true,"console":false,"tostatus":false,"complete":"payload","x":649.9999961853027,"y":358.00000953674316,"wires":[]},{"id":"1dfa5e4.f7b10a2","type":"http in","</w:t>
      </w:r>
      <w:r>
        <w:t>z":"8b993cb.6477bc","name":"","url":"/naotoisto","method":"get","upload":false,"swaggerDoc":"","x":103.00005722045898,"y":492.00000762939453,"wires":[["42127493.85548c"]]},{"id":"d95ab68c.d84c18","type":"http response","z":"8b993cb.6477bc","name":"","statu</w:t>
      </w:r>
      <w:r>
        <w:t>sCode":"","headers":{},"x":573.000057220459,"y":492.00000762939453,"wires":[]},{"id":"d22b7415.89ea98","type":"change","z":"8b993cb.6477bc","name":"","rules":[{"t":"set","p":"payload.TekstiNaolle","pt":"flow","to":"payload.KirjoitusTalteen","tot":"flow"}],</w:t>
      </w:r>
      <w:r>
        <w:t>"action":"","property":"","from":"","to":"","reg":false,"x":413.99998474121094,"y":363.00000953674316,"wires":[["6e5e589d.57ee48"]]},{"id":"42127493.85548c","type":"change","z":"8b993cb.6477bc","name":"","rules":[{"t":"set","p":"payload","pt":"msg","to":"p</w:t>
      </w:r>
      <w:r>
        <w:t>ayload.TekstiNaolle","tot":"flow"}],"action":"","property":"","from":"","to":"","reg":false,"x":333.000057220459,"y":492.00000762939453,"wires":[["d95ab68c.d84c18","76693b13.e6f284"]]},{"id":"af629c7f.08474","type":"change","z":"8b993cb.6477bc","name":"","</w:t>
      </w:r>
      <w:r>
        <w:t>rules":[{"t":"set","p":"payload.TekstiNaolle","pt":"flow","to":"\"\"","tot":"str"},{"t":"set","p":"payload.KirjoitusTalteen","pt":"flow","to":"payload","tot":"msg"}],"action":"","property":"","from":"","to":"","reg":false,"x":342.00007247924805,"y":419.000</w:t>
      </w:r>
      <w:r>
        <w:t>0305175781,"wires":[["50a5757c.5b308c"]]},{"id":"50a5757c.5b308c","type":"debug","z":"8b993cb.6477bc","name":"DBG4","active":false,"tosidebar":true,"console":false,"tostatus":false,"complete":"payload","x":565.000114440918,"y":422.0000820159912,"wires":[]}</w:t>
      </w:r>
      <w:r>
        <w:t>,{"id":"76693b13.e6f284","type":"function","z":"8b993cb.6477bc","name":"","func":"msg.payload = \"\";\</w:t>
      </w:r>
      <w:proofErr w:type="spellStart"/>
      <w:r>
        <w:t>nreturn</w:t>
      </w:r>
      <w:proofErr w:type="spellEnd"/>
      <w:r>
        <w:t xml:space="preserve"> msg;","outputs":1,"noerr":0,"x":113.00006484985352,"y":415.0000305175781,"wires":[["af629c7f.08474"]]},{"id":"4e63845.4fe467c","type":"file in","z</w:t>
      </w:r>
      <w:r>
        <w:t>":"8b993cb.6477bc","name":"","filename":"sanasto","format":"utf8","chunk":false,"sendError":false,"encoding":"none","x":357.0000457763672,"y":136.00004291534424,"wires":[["90e4f1c5.46b2b"]]},{"id":"90e4f1c5.46b2b","type":"string","z":"8b993cb.6477bc","name</w:t>
      </w:r>
      <w:r>
        <w:t>":"Tarkista sana","methods":[{"name":"contains","params":[{"type":"flow","value":"payload.KirjoitusTalteen"}]}</w:t>
      </w:r>
      <w:r>
        <w:lastRenderedPageBreak/>
        <w:t>],"prop":"payload","propout":"payload","object":"msg","objectout":"msg","x":486.0000686645508,"y":175.00004386901855,"wires":[["a4f25a62.3cc128","</w:t>
      </w:r>
      <w:r>
        <w:t>c602e5a3.98f778"]]},{"id":"a4f25a62.3cc128","type":"debug","z":"8b993cb.6477bc","name":"DBG5","active":false,"tosidebar":true,"console":false,"tostatus":false,"complete":"payload","targetType":"msg","x":590.9999961853027,"y":106.00000190734863,"wires":[]},</w:t>
      </w:r>
      <w:r>
        <w:t>{"id":"b35fc90e.df9148","type":"ui_text","z":"8b993cb.6477bc","group":"9ad98e5d.286b1","order":1,"width":0,"height":0,"name":"","label":"Sanan tarkistus","format":"{{msg.payload}}","layout":"col-center","x":681.6666603088379,"y":265.0000057220459,"wires":[</w:t>
      </w:r>
      <w:r>
        <w:t>]},{"id":"c602e5a3.98f778","type":"switch","z":"8b993cb.6477bc","name":"","property":"payload","propertyType":"msg","rules":[{"t":"true"},{"t":"false"}],"checkall":"true","repair":false,"outputs":2,"x":309.6666717529297,"y":231.3333396911621,"wires":[["b10</w:t>
      </w:r>
      <w:r>
        <w:t xml:space="preserve">50388.ff267","3238481a.397358"],["43a6f469.feacdc","d471044d.d0a4c8"]]},{"id":"b1050388.ff267","type":"change","z":"8b993cb.6477bc","name":"Sana on </w:t>
      </w:r>
      <w:proofErr w:type="spellStart"/>
      <w:r>
        <w:t>oikein</w:t>
      </w:r>
      <w:proofErr w:type="spellEnd"/>
      <w:r>
        <w:t>","rules":[{"t":"set","p":"payload","</w:t>
      </w:r>
      <w:proofErr w:type="spellStart"/>
      <w:r>
        <w:t>pt</w:t>
      </w:r>
      <w:proofErr w:type="spellEnd"/>
      <w:r>
        <w:t>":"</w:t>
      </w:r>
      <w:proofErr w:type="spellStart"/>
      <w:r>
        <w:t>msg</w:t>
      </w:r>
      <w:proofErr w:type="spellEnd"/>
      <w:r>
        <w:t>","</w:t>
      </w:r>
      <w:proofErr w:type="spellStart"/>
      <w:r>
        <w:t>to":"Sana</w:t>
      </w:r>
      <w:proofErr w:type="spellEnd"/>
      <w:r>
        <w:t xml:space="preserve"> on oikein","tot":"str"}],"action":"","proper</w:t>
      </w:r>
      <w:r>
        <w:t xml:space="preserve">ty":"","from":"","to":"","reg":false,"x":496.6666564941406,"y":236.3333387374878,"wires":[["b35fc90e.df9148"]],"icon":"font-awesome/fa-check"},{"id":"43a6f469.feacdc","type":"change","z":"8b993cb.6477bc","name":"Sana </w:t>
      </w:r>
      <w:proofErr w:type="spellStart"/>
      <w:r>
        <w:t>on</w:t>
      </w:r>
      <w:proofErr w:type="spellEnd"/>
      <w:r>
        <w:t xml:space="preserve"> </w:t>
      </w:r>
      <w:proofErr w:type="spellStart"/>
      <w:r>
        <w:t>väärin</w:t>
      </w:r>
      <w:proofErr w:type="spellEnd"/>
      <w:r>
        <w:t>","rules":[{"t":"set","p":"pay</w:t>
      </w:r>
      <w:r>
        <w:t>load","</w:t>
      </w:r>
      <w:proofErr w:type="spellStart"/>
      <w:r>
        <w:t>pt</w:t>
      </w:r>
      <w:proofErr w:type="spellEnd"/>
      <w:r>
        <w:t>":"</w:t>
      </w:r>
      <w:proofErr w:type="spellStart"/>
      <w:r>
        <w:t>msg</w:t>
      </w:r>
      <w:proofErr w:type="spellEnd"/>
      <w:r>
        <w:t>","</w:t>
      </w:r>
      <w:proofErr w:type="spellStart"/>
      <w:r>
        <w:t>to":"Sana</w:t>
      </w:r>
      <w:proofErr w:type="spellEnd"/>
      <w:r>
        <w:t xml:space="preserve"> on väärin","tot":"str"}],"action":"","property":"","from":"","to":"","reg":false,"x":479.0000686645508,"y":283.0000066757202,"wires":[["b35fc90e.df9148"]],"icon":"font-awesome/fa-close"},{"id":"d471044d.d0a4c8","type":"change","</w:t>
      </w:r>
      <w:r>
        <w:t>z":"8b993cb.6477bc","name":"","rules":[{"t":"set","p":"payload.TekstiVaarin","pt":"flow","to":"false","tot":"bool"}],"action":"","property":"","from":"","to":"","reg":false,"x":453.99998474121094,"y":320.00000762939453,"wires":[[]]},{"id":"eafc86fa.6b7d78"</w:t>
      </w:r>
      <w:r>
        <w:t>,"type":"switch","z":"8b993cb.6477bc","name":"","property":"payload.TekstiVaarin","propertyType":"flow","rules":[{"t":"true"},{"t":"false"}],"checkall":"true","repair":false,"outputs":2,"x":169.9999771118164,"y":326.99999809265137,"wires":[["d22b7415.89ea9</w:t>
      </w:r>
      <w:r>
        <w:t>8"],[]]},{"id":"3238481a.397358","type":"change","z":"8b993cb.6477bc","name":"","rules":[{"t":"set","p":"payload.TekstiVaarin","pt":"flow","to":"true","tot":"bool"}],"action":"","property":"","from":"","to":"","reg":false,"x":714.9999771118164,"y":199.9999</w:t>
      </w:r>
      <w:r>
        <w:t>9809265137,"wires":[[]]},{"id":"cf9be344.11c4d","type":"http in","z":"8b993cb.6477bc","name":"","url":"/puhenopeus","method":"get","upload":false,"swaggerDoc":"","x":149,"y":550.3333129882812,"wires":[["d62fcd48.bcaca"]]},{"id":"bdfd792a.5a5ae8","type":"ht</w:t>
      </w:r>
      <w:r>
        <w:t>tp response","z":"8b993cb.6477bc","name":"","statusCode":"","headers":{},"x":609,"y":550.3333129882812,"wires":[]},{"id":"d62fcd48.bcaca","type":"change","z":"8b993cb.6477bc","name":"","rules":[{"t":"set","p":"payload","pt":"msg","to":"payload.PuheNopeus",</w:t>
      </w:r>
      <w:r>
        <w:t>"tot":"flow"}],"action":"","property":"","from":"","to":"","reg":false,"x":387.00000762939453,"y":553.3333292007446,"wires":[["bdfd792a.5a5ae8"]]},{"id":"cdac1e2d.981e7","type":"ui_slider","z":"8b993cb.6477bc","name":"","label":"slider","tooltip":"","group</w:t>
      </w:r>
      <w:r>
        <w:t>":"9ad98e5d.286b1","order":4,"width":0,"height":0,"passthru":true,"outs":"end","topic":"","min":"50","max":"100","step":"5","x":314,"y":609.3333282470703,"wires":[["65b7e0b.8adcd2","b5256845.528ac8"]]},{"id":"65b7e0b.8adcd2","type":"change","z":"8b993cb.64</w:t>
      </w:r>
      <w:r>
        <w:t>77bc","name":"","rules":[{"t":"set","p":"payload.PuheNopeus","pt":"flow","to":"payload","tot":"msg"}],"action":"","property":"","from":"","to":"","reg":false,"x":528,"y":607.3333129882812,"wires":[[]]},{"id":"b5256845.528ac8","type":"debug","z":"8b993cb.64</w:t>
      </w:r>
      <w:r>
        <w:t>77bc","name":"DBG4","active":false,"tosidebar":true,"console":false,"tostatus":false,"complete":"payload","x":607,"y":664.6666870117188,"wires":[]},{"id":"9ad98e5d.286b1","type":"ui_group","z":"","name":"Kirjoita Naolle","tab":"53bbe496.49457c","order":1,"</w:t>
      </w:r>
      <w:r>
        <w:t>disp":true,"width":"6","collapse":false},{"id":"53bbe496.49457c","type":"ui_tab","z":"","name":"Nao-robotti","icon":"home","order":1,"disabled":false,"hidden":false}]</w:t>
      </w:r>
    </w:p>
    <w:sectPr w:rsidR="00634DB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44627" w14:textId="77777777" w:rsidR="00A76DD5" w:rsidRDefault="00A76DD5">
      <w:pPr>
        <w:spacing w:after="0" w:line="240" w:lineRule="auto"/>
      </w:pPr>
      <w:r>
        <w:separator/>
      </w:r>
    </w:p>
  </w:endnote>
  <w:endnote w:type="continuationSeparator" w:id="0">
    <w:p w14:paraId="4C706744" w14:textId="77777777" w:rsidR="00A76DD5" w:rsidRDefault="00A7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3B7ED" w14:textId="77777777" w:rsidR="00A76DD5" w:rsidRDefault="00A76DD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FA60F33" w14:textId="77777777" w:rsidR="00A76DD5" w:rsidRDefault="00A76D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34DB3"/>
    <w:rsid w:val="00634DB3"/>
    <w:rsid w:val="00A76DD5"/>
    <w:rsid w:val="00F1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9501"/>
  <w15:docId w15:val="{6F3CC3D3-63B6-4408-AD02-3EFF57A2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 Isoaho</dc:creator>
  <dc:description/>
  <cp:lastModifiedBy>Pauli Isoaho</cp:lastModifiedBy>
  <cp:revision>2</cp:revision>
  <dcterms:created xsi:type="dcterms:W3CDTF">2019-08-28T12:15:00Z</dcterms:created>
  <dcterms:modified xsi:type="dcterms:W3CDTF">2019-08-28T12:15:00Z</dcterms:modified>
</cp:coreProperties>
</file>